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1"/>
      </w:tblGrid>
      <w:tr w:rsidR="004B7E44" w14:paraId="456B0565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4D9312E6" w14:textId="77777777" w:rsidR="004B7E44" w:rsidRDefault="004B7E44" w:rsidP="004B7E44">
            <w:r>
              <w:rPr>
                <w:noProof/>
                <w:lang w:bidi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3DD6E0" wp14:editId="7F90DA5F">
                      <wp:simplePos x="0" y="0"/>
                      <wp:positionH relativeFrom="column">
                        <wp:posOffset>284</wp:posOffset>
                      </wp:positionH>
                      <wp:positionV relativeFrom="paragraph">
                        <wp:posOffset>2723</wp:posOffset>
                      </wp:positionV>
                      <wp:extent cx="5956935" cy="1506220"/>
                      <wp:effectExtent l="0" t="0" r="0" b="0"/>
                      <wp:wrapThrough wrapText="bothSides">
                        <wp:wrapPolygon edited="0">
                          <wp:start x="207" y="0"/>
                          <wp:lineTo x="207" y="21309"/>
                          <wp:lineTo x="21344" y="21309"/>
                          <wp:lineTo x="21344" y="0"/>
                          <wp:lineTo x="207" y="0"/>
                        </wp:wrapPolygon>
                      </wp:wrapThrough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935" cy="150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2D49C5" w14:textId="77777777" w:rsidR="008C64E5" w:rsidRPr="00AC7333" w:rsidRDefault="008C64E5" w:rsidP="004B7E44">
                                  <w:pPr>
                                    <w:pStyle w:val="Titolo"/>
                                  </w:pPr>
                                  <w:r w:rsidRPr="00AC7333">
                                    <w:t xml:space="preserve">Progetto </w:t>
                                  </w:r>
                                </w:p>
                                <w:p w14:paraId="36B99394" w14:textId="2BE375DC" w:rsidR="004B7E44" w:rsidRPr="00AC7333" w:rsidRDefault="008C64E5" w:rsidP="004B7E44">
                                  <w:pPr>
                                    <w:pStyle w:val="Titolo"/>
                                  </w:pPr>
                                  <w:r w:rsidRPr="00AC7333">
                                    <w:t xml:space="preserve">machine learning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B3DD6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position:absolute;margin-left:0;margin-top:.2pt;width:469.05pt;height:118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G2GQIAAC0EAAAOAAAAZHJzL2Uyb0RvYy54bWysU02P2yAQvVfqf0DcGzvZOG2s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" filled="f" stroked="f" strokeweight=".5pt">
                      <v:textbox>
                        <w:txbxContent>
                          <w:p w14:paraId="502D49C5" w14:textId="77777777" w:rsidR="008C64E5" w:rsidRPr="00AC7333" w:rsidRDefault="008C64E5" w:rsidP="004B7E44">
                            <w:pPr>
                              <w:pStyle w:val="Titolo"/>
                            </w:pPr>
                            <w:r w:rsidRPr="00AC7333">
                              <w:t xml:space="preserve">Progetto </w:t>
                            </w:r>
                          </w:p>
                          <w:p w14:paraId="36B99394" w14:textId="2BE375DC" w:rsidR="004B7E44" w:rsidRPr="00AC7333" w:rsidRDefault="008C64E5" w:rsidP="004B7E44">
                            <w:pPr>
                              <w:pStyle w:val="Titolo"/>
                            </w:pPr>
                            <w:r w:rsidRPr="00AC7333">
                              <w:t xml:space="preserve">machine learning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1E48E00B" w14:textId="3CBDC5C0" w:rsidR="004B7E44" w:rsidRDefault="004B7E44" w:rsidP="004B7E44"/>
          <w:p w14:paraId="6CC7BB58" w14:textId="77777777" w:rsidR="004B7E44" w:rsidRPr="00C22E8A" w:rsidRDefault="004B7E44" w:rsidP="004B7E44">
            <w:pPr>
              <w:rPr>
                <w:color w:val="BEDE8D" w:themeColor="accent2" w:themeTint="99"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4B51E623" wp14:editId="1FF697B8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FE51B4" w14:textId="26CE9A1D" w:rsidR="004B7E44" w:rsidRPr="004B7E44" w:rsidRDefault="008C64E5" w:rsidP="004B7E44">
                                  <w:pPr>
                                    <w:pStyle w:val="Sottotitolo"/>
                                  </w:pPr>
                                  <w:r>
                                    <w:rPr>
                                      <w:lang w:bidi="it-IT"/>
                                    </w:rPr>
                                    <w:t>Analisi e predizione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51E623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4BFE51B4" w14:textId="26CE9A1D" w:rsidR="004B7E44" w:rsidRPr="004B7E44" w:rsidRDefault="008C64E5" w:rsidP="004B7E44">
                            <w:pPr>
                              <w:pStyle w:val="Sottotitolo"/>
                            </w:pPr>
                            <w:r>
                              <w:rPr>
                                <w:lang w:bidi="it-IT"/>
                              </w:rPr>
                              <w:t>Analisi e predizione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29DDB9A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AD938" w14:textId="77777777" w:rsidR="004B7E44" w:rsidRDefault="004B7E44" w:rsidP="004B7E44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22740DD" wp14:editId="7CEDA60A">
                      <wp:extent cx="3921878" cy="469557"/>
                      <wp:effectExtent l="0" t="0" r="0" b="6985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1878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34E1CF" w14:textId="6557C315" w:rsidR="004B7E44" w:rsidRPr="004B7E44" w:rsidRDefault="008C64E5" w:rsidP="004B7E44">
                                  <w:pPr>
                                    <w:pStyle w:val="Titolo1"/>
                                  </w:pPr>
                                  <w:r>
                                    <w:rPr>
                                      <w:lang w:bidi="it-IT"/>
                                    </w:rPr>
                                    <w:t>Manuel Tanzi</w:t>
                                  </w:r>
                                  <w:r w:rsidR="00106C95">
                                    <w:rPr>
                                      <w:lang w:bidi="it-IT"/>
                                    </w:rPr>
                                    <w:t xml:space="preserve"> - 307720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2740DD" id="Casella di testo 6" o:spid="_x0000_s1028" type="#_x0000_t202" style="width:308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fpHAIAADM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" filled="f" stroked="f" strokeweight=".5pt">
                      <v:textbox>
                        <w:txbxContent>
                          <w:p w14:paraId="3B34E1CF" w14:textId="6557C315" w:rsidR="004B7E44" w:rsidRPr="004B7E44" w:rsidRDefault="008C64E5" w:rsidP="004B7E44">
                            <w:pPr>
                              <w:pStyle w:val="Titolo1"/>
                            </w:pPr>
                            <w:r>
                              <w:rPr>
                                <w:lang w:bidi="it-IT"/>
                              </w:rPr>
                              <w:t>Manuel Tanzi</w:t>
                            </w:r>
                            <w:r w:rsidR="00106C95">
                              <w:rPr>
                                <w:lang w:bidi="it-IT"/>
                              </w:rPr>
                              <w:t xml:space="preserve"> - 307720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2C17E7" w14:textId="4F6068C9" w:rsidR="004B7E44" w:rsidRDefault="004B7E44" w:rsidP="004B7E44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70AEFD" wp14:editId="7D833DA6">
                      <wp:extent cx="5867868" cy="1277062"/>
                      <wp:effectExtent l="0" t="0" r="0" b="0"/>
                      <wp:docPr id="10" name="Casella di tes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868" cy="12770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9BE046" w14:textId="09595645" w:rsidR="00106C95" w:rsidRDefault="00106C95" w:rsidP="004B7E44">
                                  <w:pPr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 xml:space="preserve">E-mail: </w:t>
                                  </w:r>
                                  <w:r w:rsidRPr="00106C95">
                                    <w:rPr>
                                      <w:color w:val="BEDE8D" w:themeColor="accent5" w:themeTint="99"/>
                                      <w:lang w:bidi="it-IT"/>
                                    </w:rPr>
                                    <w:t>manuel.tanzi1@studenti.unipr.it</w:t>
                                  </w:r>
                                </w:p>
                                <w:p w14:paraId="1701EE23" w14:textId="72E3DCD6" w:rsidR="00B868CA" w:rsidRDefault="00B868CA" w:rsidP="004B7E44">
                                  <w:pPr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Progetto Git</w:t>
                                  </w:r>
                                  <w:r w:rsidR="0069099B">
                                    <w:rPr>
                                      <w:lang w:bidi="it-IT"/>
                                    </w:rPr>
                                    <w:t>Lab</w:t>
                                  </w:r>
                                  <w:r>
                                    <w:rPr>
                                      <w:lang w:bidi="it-IT"/>
                                    </w:rPr>
                                    <w:t>:</w:t>
                                  </w:r>
                                </w:p>
                                <w:p w14:paraId="220B2CB3" w14:textId="52EDAAE2" w:rsidR="00B868CA" w:rsidRDefault="00331DAB" w:rsidP="004B7E44">
                                  <w:pPr>
                                    <w:rPr>
                                      <w:lang w:bidi="it-IT"/>
                                    </w:rPr>
                                  </w:pPr>
                                  <w:hyperlink r:id="rId8" w:history="1">
                                    <w:r w:rsidR="001C0150" w:rsidRPr="00C551CF">
                                      <w:rPr>
                                        <w:rStyle w:val="Collegamentoipertestuale"/>
                                        <w:lang w:bidi="it-IT"/>
                                      </w:rPr>
                                      <w:t>https://gitlab.com/tanzone2000/machine-learning.git</w:t>
                                    </w:r>
                                  </w:hyperlink>
                                </w:p>
                                <w:p w14:paraId="45798652" w14:textId="0A87CE4C" w:rsidR="004B7E44" w:rsidRDefault="00B868CA" w:rsidP="004B7E44">
                                  <w:pPr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Dataset Riferimento:</w:t>
                                  </w:r>
                                </w:p>
                                <w:p w14:paraId="24DDF46D" w14:textId="555014F4" w:rsidR="00B868CA" w:rsidRDefault="00331DAB" w:rsidP="004B7E44">
                                  <w:hyperlink r:id="rId9" w:history="1">
                                    <w:r w:rsidR="00B868CA" w:rsidRPr="00F9085F">
                                      <w:rPr>
                                        <w:rStyle w:val="Collegamentoipertestuale"/>
                                      </w:rPr>
                                      <w:t>https://www.kaggle.com/mattiuzc/stock-exchange-data</w:t>
                                    </w:r>
                                  </w:hyperlink>
                                </w:p>
                                <w:p w14:paraId="286A3191" w14:textId="77777777" w:rsidR="00B868CA" w:rsidRPr="004B7E44" w:rsidRDefault="00B868CA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70AEFD" id="Casella di testo 10" o:spid="_x0000_s1029" type="#_x0000_t202" style="width:462.0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qsjHQIAADQ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" filled="f" stroked="f" strokeweight=".5pt">
                      <v:textbox>
                        <w:txbxContent>
                          <w:p w14:paraId="2A9BE046" w14:textId="09595645" w:rsidR="00106C95" w:rsidRDefault="00106C95" w:rsidP="004B7E44">
                            <w:pPr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 xml:space="preserve">E-mail: </w:t>
                            </w:r>
                            <w:r w:rsidRPr="00106C95">
                              <w:rPr>
                                <w:color w:val="BEDE8D" w:themeColor="accent5" w:themeTint="99"/>
                                <w:lang w:bidi="it-IT"/>
                              </w:rPr>
                              <w:t>manuel.tanzi1@studenti.unipr.it</w:t>
                            </w:r>
                          </w:p>
                          <w:p w14:paraId="1701EE23" w14:textId="72E3DCD6" w:rsidR="00B868CA" w:rsidRDefault="00B868CA" w:rsidP="004B7E44">
                            <w:pPr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Progetto Git</w:t>
                            </w:r>
                            <w:r w:rsidR="0069099B">
                              <w:rPr>
                                <w:lang w:bidi="it-IT"/>
                              </w:rPr>
                              <w:t>Lab</w:t>
                            </w:r>
                            <w:r>
                              <w:rPr>
                                <w:lang w:bidi="it-IT"/>
                              </w:rPr>
                              <w:t>:</w:t>
                            </w:r>
                          </w:p>
                          <w:p w14:paraId="220B2CB3" w14:textId="52EDAAE2" w:rsidR="00B868CA" w:rsidRDefault="00331DAB" w:rsidP="004B7E44">
                            <w:pPr>
                              <w:rPr>
                                <w:lang w:bidi="it-IT"/>
                              </w:rPr>
                            </w:pPr>
                            <w:hyperlink r:id="rId10" w:history="1">
                              <w:r w:rsidR="001C0150" w:rsidRPr="00C551CF">
                                <w:rPr>
                                  <w:rStyle w:val="Collegamentoipertestuale"/>
                                  <w:lang w:bidi="it-IT"/>
                                </w:rPr>
                                <w:t>https://gitlab.com/tanzone2000/machine-learning.git</w:t>
                              </w:r>
                            </w:hyperlink>
                          </w:p>
                          <w:p w14:paraId="45798652" w14:textId="0A87CE4C" w:rsidR="004B7E44" w:rsidRDefault="00B868CA" w:rsidP="004B7E44">
                            <w:pPr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Dataset Riferimento:</w:t>
                            </w:r>
                          </w:p>
                          <w:p w14:paraId="24DDF46D" w14:textId="555014F4" w:rsidR="00B868CA" w:rsidRDefault="00331DAB" w:rsidP="004B7E44">
                            <w:hyperlink r:id="rId11" w:history="1">
                              <w:r w:rsidR="00B868CA" w:rsidRPr="00F9085F">
                                <w:rPr>
                                  <w:rStyle w:val="Collegamentoipertestuale"/>
                                </w:rPr>
                                <w:t>https://www.kaggle.com/mattiuzc/stock-exchange-data</w:t>
                              </w:r>
                            </w:hyperlink>
                          </w:p>
                          <w:p w14:paraId="286A3191" w14:textId="77777777" w:rsidR="00B868CA" w:rsidRPr="004B7E44" w:rsidRDefault="00B868CA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CFE5EE4" w14:textId="0CD18372" w:rsidR="004B7E44" w:rsidRDefault="0069099B" w:rsidP="004B7E44"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0D71EA49" wp14:editId="57A82B3F">
            <wp:simplePos x="0" y="0"/>
            <wp:positionH relativeFrom="column">
              <wp:posOffset>-724205</wp:posOffset>
            </wp:positionH>
            <wp:positionV relativeFrom="page">
              <wp:align>top</wp:align>
            </wp:positionV>
            <wp:extent cx="7560796" cy="10803684"/>
            <wp:effectExtent l="0" t="0" r="254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88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073" r="-6" b="-1073"/>
                    <a:stretch/>
                  </pic:blipFill>
                  <pic:spPr bwMode="auto">
                    <a:xfrm>
                      <a:off x="0" y="0"/>
                      <a:ext cx="7560796" cy="1080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0BD1E2" wp14:editId="43F82C95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57150" t="0" r="52705" b="1111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A431" id="Rettangolo 2" o:spid="_x0000_s1026" alt="rettangolo colorato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" fillcolor="#bfbfbf [2412]" stroked="f" strokeweight="2pt">
                <v:shadow on="t" color="white [3212]" offset="0,4pt"/>
                <w10:wrap anchory="page"/>
              </v:rect>
            </w:pict>
          </mc:Fallback>
        </mc:AlternateContent>
      </w:r>
    </w:p>
    <w:p w14:paraId="658B104A" w14:textId="441CA0B2" w:rsidR="004B7E44" w:rsidRDefault="00374011">
      <w:pPr>
        <w:spacing w:after="200"/>
      </w:pPr>
      <w:r w:rsidRPr="00D967AC">
        <w:rPr>
          <w:noProof/>
          <w:lang w:bidi="it-IT"/>
        </w:rPr>
        <w:drawing>
          <wp:anchor distT="0" distB="0" distL="114300" distR="114300" simplePos="0" relativeHeight="251660288" behindDoc="0" locked="0" layoutInCell="1" allowOverlap="1" wp14:anchorId="11722B0F" wp14:editId="7E0A37CE">
            <wp:simplePos x="0" y="0"/>
            <wp:positionH relativeFrom="column">
              <wp:posOffset>4679950</wp:posOffset>
            </wp:positionH>
            <wp:positionV relativeFrom="paragraph">
              <wp:posOffset>7585075</wp:posOffset>
            </wp:positionV>
            <wp:extent cx="2092462" cy="1952216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62" cy="1952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99B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E31CF" wp14:editId="6F6F0E05">
                <wp:simplePos x="0" y="0"/>
                <wp:positionH relativeFrom="column">
                  <wp:posOffset>-564620</wp:posOffset>
                </wp:positionH>
                <wp:positionV relativeFrom="paragraph">
                  <wp:posOffset>3506470</wp:posOffset>
                </wp:positionV>
                <wp:extent cx="1918335" cy="9525"/>
                <wp:effectExtent l="19050" t="38100" r="43815" b="47625"/>
                <wp:wrapThrough wrapText="bothSides">
                  <wp:wrapPolygon edited="0">
                    <wp:start x="-214" y="-86400"/>
                    <wp:lineTo x="-214" y="86400"/>
                    <wp:lineTo x="21879" y="86400"/>
                    <wp:lineTo x="21879" y="-86400"/>
                    <wp:lineTo x="-214" y="-86400"/>
                  </wp:wrapPolygon>
                </wp:wrapThrough>
                <wp:docPr id="5" name="Connettore diritto 5" descr="separatore di tes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3D75C" id="Connettore diritto 5" o:spid="_x0000_s1026" alt="separatore di testo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5pt,276.1pt" to="106.6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" strokecolor="white [3212]" strokeweight="6pt">
                <w10:wrap type="through"/>
              </v:line>
            </w:pict>
          </mc:Fallback>
        </mc:AlternateContent>
      </w:r>
      <w:r w:rsidR="004B7E44">
        <w:rPr>
          <w:lang w:bidi="it-IT"/>
        </w:rPr>
        <w:br w:type="page"/>
      </w:r>
    </w:p>
    <w:p w14:paraId="22FCE151" w14:textId="0894F43E" w:rsidR="004B7E44" w:rsidRDefault="00106C95" w:rsidP="004B7E44">
      <w:pPr>
        <w:pStyle w:val="Titolo2"/>
        <w:spacing w:after="500"/>
      </w:pPr>
      <w:r>
        <w:lastRenderedPageBreak/>
        <w:t>Introduzione</w:t>
      </w:r>
    </w:p>
    <w:p w14:paraId="313D6191" w14:textId="3F2C3C85" w:rsidR="004B7E44" w:rsidRPr="00106C95" w:rsidRDefault="00106C95" w:rsidP="00106C95">
      <w:pPr>
        <w:pStyle w:val="Titolo3"/>
        <w:spacing w:before="360" w:after="240"/>
        <w:rPr>
          <w:b/>
          <w:i w:val="0"/>
          <w:sz w:val="44"/>
        </w:rPr>
      </w:pPr>
      <w:r>
        <w:rPr>
          <w:b/>
          <w:i w:val="0"/>
          <w:sz w:val="44"/>
        </w:rPr>
        <w:t>Argomento</w:t>
      </w:r>
    </w:p>
    <w:p w14:paraId="5B63EC93" w14:textId="68625596" w:rsidR="004B7E44" w:rsidRDefault="00C60A79" w:rsidP="00C60A79">
      <w:pPr>
        <w:rPr>
          <w:color w:val="auto"/>
        </w:rPr>
      </w:pPr>
      <w:r>
        <w:rPr>
          <w:color w:val="auto"/>
        </w:rPr>
        <w:t xml:space="preserve">Si utilizza un Dataset creato tramite i dati generati dalle API di yahoo-finance che fornisce notizie finanziarie, dati e </w:t>
      </w:r>
      <w:r w:rsidR="00360820">
        <w:rPr>
          <w:color w:val="auto"/>
        </w:rPr>
        <w:t>commenti,</w:t>
      </w:r>
      <w:r>
        <w:rPr>
          <w:color w:val="auto"/>
        </w:rPr>
        <w:t xml:space="preserve"> tra cui le quotazioni in borsa.</w:t>
      </w:r>
    </w:p>
    <w:p w14:paraId="7FF1B6CB" w14:textId="77777777" w:rsidR="00360820" w:rsidRDefault="00360820" w:rsidP="00C60A79">
      <w:pPr>
        <w:rPr>
          <w:color w:val="auto"/>
        </w:rPr>
      </w:pPr>
      <w:r>
        <w:rPr>
          <w:color w:val="auto"/>
        </w:rPr>
        <w:t xml:space="preserve">I dati forniti interessano il rendimento di diversi anni di andamento di alcuni titoli e azioni, in particolare del valore della moneta di tutto il mondo divisa per simbolo di appartenenza. </w:t>
      </w:r>
    </w:p>
    <w:p w14:paraId="62332E7A" w14:textId="77777777" w:rsidR="00360820" w:rsidRDefault="00360820" w:rsidP="00C60A79">
      <w:pPr>
        <w:rPr>
          <w:color w:val="auto"/>
        </w:rPr>
      </w:pPr>
      <w:r>
        <w:rPr>
          <w:color w:val="auto"/>
        </w:rPr>
        <w:t>Si vuole quindi avere una rappresentazione chiara dell’andamento accompagnata da alcune informazioni necessarie e utili per l’analisi delle stesse.</w:t>
      </w:r>
    </w:p>
    <w:p w14:paraId="1373D7CB" w14:textId="17F065BD" w:rsidR="00C60A79" w:rsidRDefault="00B64B0B" w:rsidP="00C60A79">
      <w:r>
        <w:rPr>
          <w:color w:val="auto"/>
        </w:rPr>
        <w:t xml:space="preserve">Inoltre, </w:t>
      </w:r>
      <w:r w:rsidR="00360820">
        <w:rPr>
          <w:color w:val="auto"/>
        </w:rPr>
        <w:t xml:space="preserve">si cerca di eseguire </w:t>
      </w:r>
      <w:r w:rsidR="006E02A2">
        <w:rPr>
          <w:color w:val="auto"/>
        </w:rPr>
        <w:t>un’analisi</w:t>
      </w:r>
      <w:r w:rsidR="00360820">
        <w:rPr>
          <w:color w:val="auto"/>
        </w:rPr>
        <w:t xml:space="preserve"> predittiva tramite alcuni degli algoritmi di machine learning visti a lezione implementate attraverso diverse tecniche e strategie. </w:t>
      </w:r>
    </w:p>
    <w:p w14:paraId="2377AD94" w14:textId="763F40CF" w:rsidR="004B7E44" w:rsidRPr="00106C95" w:rsidRDefault="00106C95" w:rsidP="00106C95">
      <w:pPr>
        <w:pStyle w:val="Titolo3"/>
        <w:spacing w:before="360" w:after="240"/>
        <w:rPr>
          <w:b/>
          <w:i w:val="0"/>
          <w:sz w:val="44"/>
        </w:rPr>
      </w:pPr>
      <w:r>
        <w:rPr>
          <w:b/>
          <w:i w:val="0"/>
          <w:sz w:val="44"/>
        </w:rPr>
        <w:t>Procedimento</w:t>
      </w:r>
    </w:p>
    <w:p w14:paraId="49C53503" w14:textId="7B419A53" w:rsidR="00106C95" w:rsidRDefault="00B64B0B" w:rsidP="00B64B0B">
      <w:pPr>
        <w:rPr>
          <w:color w:val="auto"/>
        </w:rPr>
      </w:pPr>
      <w:r>
        <w:rPr>
          <w:color w:val="auto"/>
        </w:rPr>
        <w:t xml:space="preserve">Si utilizza una scaletta prefissata per la </w:t>
      </w:r>
      <w:r w:rsidR="00E0036E">
        <w:rPr>
          <w:color w:val="auto"/>
        </w:rPr>
        <w:t>realizzazione</w:t>
      </w:r>
      <w:r>
        <w:rPr>
          <w:color w:val="auto"/>
        </w:rPr>
        <w:t xml:space="preserve"> d</w:t>
      </w:r>
      <w:r w:rsidR="00E0036E">
        <w:rPr>
          <w:color w:val="auto"/>
        </w:rPr>
        <w:t>el</w:t>
      </w:r>
      <w:r>
        <w:rPr>
          <w:color w:val="auto"/>
        </w:rPr>
        <w:t xml:space="preserve"> progetto:</w:t>
      </w:r>
    </w:p>
    <w:p w14:paraId="7044D68B" w14:textId="5A237CBF" w:rsidR="00B64B0B" w:rsidRPr="006E02A2" w:rsidRDefault="006E02A2" w:rsidP="00B64B0B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E02A2">
        <w:rPr>
          <w:b/>
          <w:bCs/>
          <w:color w:val="auto"/>
        </w:rPr>
        <w:t>Raccolta dei dati</w:t>
      </w:r>
    </w:p>
    <w:p w14:paraId="1E75920A" w14:textId="2F18C156" w:rsidR="006E02A2" w:rsidRPr="006E02A2" w:rsidRDefault="006E02A2" w:rsidP="00B64B0B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E02A2">
        <w:rPr>
          <w:b/>
          <w:bCs/>
          <w:color w:val="auto"/>
        </w:rPr>
        <w:t xml:space="preserve">Esplorazioni dati </w:t>
      </w:r>
    </w:p>
    <w:p w14:paraId="510C6AA7" w14:textId="6E6C076B" w:rsidR="006E02A2" w:rsidRPr="006E02A2" w:rsidRDefault="006E02A2" w:rsidP="006E02A2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E02A2">
        <w:rPr>
          <w:b/>
          <w:bCs/>
          <w:color w:val="auto"/>
        </w:rPr>
        <w:t>Data cleaning</w:t>
      </w:r>
    </w:p>
    <w:p w14:paraId="41657966" w14:textId="0C9B0627" w:rsidR="006E02A2" w:rsidRPr="006E02A2" w:rsidRDefault="006E02A2" w:rsidP="006E02A2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E02A2">
        <w:rPr>
          <w:b/>
          <w:bCs/>
          <w:color w:val="auto"/>
        </w:rPr>
        <w:t>Feature selection</w:t>
      </w:r>
    </w:p>
    <w:p w14:paraId="3247CE8D" w14:textId="70946545" w:rsidR="006E02A2" w:rsidRPr="006E02A2" w:rsidRDefault="006E02A2" w:rsidP="006E02A2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E02A2">
        <w:rPr>
          <w:b/>
          <w:bCs/>
          <w:color w:val="auto"/>
        </w:rPr>
        <w:t>Feature engineering</w:t>
      </w:r>
    </w:p>
    <w:p w14:paraId="7C169619" w14:textId="059EAAEF" w:rsidR="006E02A2" w:rsidRDefault="006E02A2" w:rsidP="006E02A2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 w:rsidRPr="006E02A2">
        <w:rPr>
          <w:b/>
          <w:bCs/>
          <w:color w:val="auto"/>
        </w:rPr>
        <w:t>Feature scaling</w:t>
      </w:r>
    </w:p>
    <w:p w14:paraId="33105536" w14:textId="0B97D770" w:rsidR="006E02A2" w:rsidRDefault="006E02A2" w:rsidP="006E02A2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Costruzione modelli</w:t>
      </w:r>
    </w:p>
    <w:p w14:paraId="5B309B0F" w14:textId="7C7BB4F6" w:rsidR="006E02A2" w:rsidRDefault="006E02A2" w:rsidP="006E02A2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Confronto modelli</w:t>
      </w:r>
    </w:p>
    <w:p w14:paraId="30DA2F23" w14:textId="65194B3D" w:rsidR="006E02A2" w:rsidRPr="006E02A2" w:rsidRDefault="006E02A2" w:rsidP="006E02A2">
      <w:pPr>
        <w:pStyle w:val="Paragrafoelenco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Analisi prestazioni</w:t>
      </w:r>
    </w:p>
    <w:p w14:paraId="4FD0C8BF" w14:textId="4A76FA23" w:rsidR="004B7E44" w:rsidRDefault="004B7E44" w:rsidP="00E0036E">
      <w:pPr>
        <w:rPr>
          <w:color w:val="auto"/>
        </w:rPr>
      </w:pPr>
    </w:p>
    <w:p w14:paraId="5166E156" w14:textId="576E6E2A" w:rsidR="00E0036E" w:rsidRPr="004B7E44" w:rsidRDefault="00E0036E" w:rsidP="00E0036E">
      <w:pPr>
        <w:rPr>
          <w:color w:val="auto"/>
        </w:rPr>
      </w:pPr>
      <w:r>
        <w:rPr>
          <w:color w:val="auto"/>
        </w:rPr>
        <w:t>Si è deciso di non utilizzare algoritmi come T-sne e PCA poiché per questo tipo di problema risulta utile semplicemente una visualizzazione a grafico XY senza preoccuparsi di Curse of Dimensionality.</w:t>
      </w:r>
    </w:p>
    <w:p w14:paraId="106D4344" w14:textId="17BE35B4" w:rsidR="001F6981" w:rsidRDefault="001F6981" w:rsidP="00106C95">
      <w:pPr>
        <w:pStyle w:val="Titolo3"/>
        <w:spacing w:before="360" w:after="240"/>
        <w:rPr>
          <w:b/>
          <w:i w:val="0"/>
          <w:sz w:val="44"/>
        </w:rPr>
      </w:pPr>
      <w:r>
        <w:rPr>
          <w:b/>
          <w:i w:val="0"/>
          <w:sz w:val="44"/>
        </w:rPr>
        <w:t>Sviluppo</w:t>
      </w:r>
    </w:p>
    <w:p w14:paraId="153F4910" w14:textId="569965B2" w:rsidR="00A24516" w:rsidRDefault="001F6981" w:rsidP="001F6981">
      <w:pPr>
        <w:rPr>
          <w:color w:val="auto"/>
        </w:rPr>
      </w:pPr>
      <w:r>
        <w:rPr>
          <w:color w:val="auto"/>
        </w:rPr>
        <w:t>Durante lo sviluppo vengono eseguiti molteplici casi, dai più irreali ad una possibile condizione realistica in cui si prova a predire un certo numero di giorni futuri stabili da una costante presente nel file apposito</w:t>
      </w:r>
      <w:r w:rsidR="00A24516">
        <w:rPr>
          <w:color w:val="auto"/>
        </w:rPr>
        <w:t xml:space="preserve"> </w:t>
      </w:r>
      <w:r>
        <w:rPr>
          <w:color w:val="auto"/>
        </w:rPr>
        <w:t>(</w:t>
      </w:r>
      <w:r w:rsidR="00A24516">
        <w:rPr>
          <w:color w:val="auto"/>
        </w:rPr>
        <w:t>c</w:t>
      </w:r>
      <w:r>
        <w:rPr>
          <w:color w:val="auto"/>
        </w:rPr>
        <w:t>onstants.py).</w:t>
      </w:r>
    </w:p>
    <w:p w14:paraId="2F8CD25F" w14:textId="1AE4E897" w:rsidR="00A24516" w:rsidRDefault="00A24516" w:rsidP="001F6981">
      <w:pPr>
        <w:rPr>
          <w:color w:val="auto"/>
        </w:rPr>
      </w:pPr>
      <w:r>
        <w:rPr>
          <w:color w:val="auto"/>
        </w:rPr>
        <w:lastRenderedPageBreak/>
        <w:t>La maggior parte delle funzioni s</w:t>
      </w:r>
      <w:r w:rsidR="00741F35">
        <w:rPr>
          <w:color w:val="auto"/>
        </w:rPr>
        <w:t>ono</w:t>
      </w:r>
      <w:r>
        <w:rPr>
          <w:color w:val="auto"/>
        </w:rPr>
        <w:t xml:space="preserve"> generalizzate e parametrizzabili in maniera tale da avere </w:t>
      </w:r>
      <w:r w:rsidR="00741F35">
        <w:rPr>
          <w:color w:val="auto"/>
        </w:rPr>
        <w:t>una maggior libertà per simulare i vari modelli attraverso più combinazioni possibili</w:t>
      </w:r>
      <w:r w:rsidR="001D3F6E">
        <w:rPr>
          <w:color w:val="auto"/>
        </w:rPr>
        <w:t xml:space="preserve"> e sperimentare.</w:t>
      </w:r>
    </w:p>
    <w:p w14:paraId="2D8F8AB5" w14:textId="49EFD28D" w:rsidR="00106C95" w:rsidRDefault="003E1BBA" w:rsidP="00106C95">
      <w:pPr>
        <w:pStyle w:val="Titolo3"/>
        <w:spacing w:before="360" w:after="240"/>
        <w:rPr>
          <w:b/>
          <w:i w:val="0"/>
          <w:sz w:val="44"/>
        </w:rPr>
      </w:pPr>
      <w:r>
        <w:rPr>
          <w:b/>
          <w:i w:val="0"/>
          <w:sz w:val="44"/>
        </w:rPr>
        <w:t xml:space="preserve">Considerazioni </w:t>
      </w:r>
    </w:p>
    <w:p w14:paraId="47D5654C" w14:textId="1701028D" w:rsidR="00106C95" w:rsidRPr="00106C95" w:rsidRDefault="0070091E" w:rsidP="003E1BBA">
      <w:pPr>
        <w:rPr>
          <w:color w:val="auto"/>
        </w:rPr>
      </w:pPr>
      <w:r>
        <w:rPr>
          <w:color w:val="auto"/>
        </w:rPr>
        <w:t>I</w:t>
      </w:r>
      <w:r w:rsidR="001E24E8">
        <w:rPr>
          <w:color w:val="auto"/>
        </w:rPr>
        <w:t>l sistema da analizzare è un processo aleatorio non markoviano ovvero che l’istante al tempo t non dipende dalla storia passata. Questo fa si che i modelli di Machine Learning non riconoscano un pattern ricorrente e quindi costruirne una funziona adeguata</w:t>
      </w:r>
      <w:r>
        <w:rPr>
          <w:color w:val="auto"/>
        </w:rPr>
        <w:t xml:space="preserve"> solamente utilizzando i dati forniti.</w:t>
      </w:r>
    </w:p>
    <w:p w14:paraId="05879031" w14:textId="7630F719" w:rsidR="00106C95" w:rsidRDefault="001E24E8" w:rsidP="00106C95">
      <w:pPr>
        <w:pStyle w:val="Titolo3"/>
        <w:spacing w:before="360" w:after="240"/>
        <w:rPr>
          <w:b/>
          <w:i w:val="0"/>
          <w:sz w:val="44"/>
        </w:rPr>
      </w:pPr>
      <w:r>
        <w:rPr>
          <w:b/>
          <w:i w:val="0"/>
          <w:sz w:val="44"/>
        </w:rPr>
        <w:t>Ipotesi</w:t>
      </w:r>
    </w:p>
    <w:p w14:paraId="0C9FF32E" w14:textId="77777777" w:rsidR="00AC6C6A" w:rsidRDefault="00AC6C6A" w:rsidP="00AC6C6A">
      <w:pPr>
        <w:pStyle w:val="Titolo3"/>
        <w:rPr>
          <w:rFonts w:asciiTheme="minorHAnsi" w:eastAsiaTheme="minorEastAsia" w:hAnsiTheme="minorHAnsi" w:cstheme="minorBidi"/>
          <w:i w:val="0"/>
          <w:sz w:val="28"/>
        </w:rPr>
      </w:pPr>
      <w:r w:rsidRPr="00AC6C6A">
        <w:rPr>
          <w:rFonts w:asciiTheme="minorHAnsi" w:eastAsiaTheme="minorEastAsia" w:hAnsiTheme="minorHAnsi" w:cstheme="minorBidi"/>
          <w:i w:val="0"/>
          <w:sz w:val="28"/>
        </w:rPr>
        <w:t xml:space="preserve">La regressione è il processo per trovare un modello o una funzione per distinguere i dati in valori reali continui. </w:t>
      </w:r>
    </w:p>
    <w:p w14:paraId="6BA30CD4" w14:textId="1B905F2D" w:rsidR="00AC6C6A" w:rsidRPr="00AC6C6A" w:rsidRDefault="00AC6C6A" w:rsidP="00AC6C6A">
      <w:pPr>
        <w:pStyle w:val="Titolo3"/>
        <w:rPr>
          <w:rFonts w:asciiTheme="minorHAnsi" w:eastAsiaTheme="minorEastAsia" w:hAnsiTheme="minorHAnsi" w:cstheme="minorBidi"/>
          <w:i w:val="0"/>
          <w:sz w:val="28"/>
        </w:rPr>
      </w:pPr>
      <w:r w:rsidRPr="00AC6C6A">
        <w:rPr>
          <w:rFonts w:asciiTheme="minorHAnsi" w:eastAsiaTheme="minorEastAsia" w:hAnsiTheme="minorHAnsi" w:cstheme="minorBidi"/>
          <w:i w:val="0"/>
          <w:sz w:val="28"/>
        </w:rPr>
        <w:t>Matematicamente, con un problema di regressione, si sta cercando di trovare l'approssimazione della funzione con la deviazione minima dell'errore. Nella regressione, si prevede che la dipendenza numerica dei dati la distingua.</w:t>
      </w:r>
    </w:p>
    <w:p w14:paraId="0D8159E5" w14:textId="77777777" w:rsidR="00AC6C6A" w:rsidRDefault="00AC6C6A" w:rsidP="00AC6C6A">
      <w:pPr>
        <w:pStyle w:val="Titolo3"/>
        <w:rPr>
          <w:rFonts w:asciiTheme="minorHAnsi" w:eastAsiaTheme="minorEastAsia" w:hAnsiTheme="minorHAnsi" w:cstheme="minorBidi"/>
          <w:i w:val="0"/>
          <w:sz w:val="28"/>
        </w:rPr>
      </w:pPr>
      <w:r w:rsidRPr="00AC6C6A">
        <w:rPr>
          <w:rFonts w:asciiTheme="minorHAnsi" w:eastAsiaTheme="minorEastAsia" w:hAnsiTheme="minorHAnsi" w:cstheme="minorBidi"/>
          <w:i w:val="0"/>
          <w:sz w:val="28"/>
        </w:rPr>
        <w:t>L</w:t>
      </w:r>
      <w:r>
        <w:rPr>
          <w:rFonts w:asciiTheme="minorHAnsi" w:eastAsiaTheme="minorEastAsia" w:hAnsiTheme="minorHAnsi" w:cstheme="minorBidi"/>
          <w:i w:val="0"/>
          <w:sz w:val="28"/>
        </w:rPr>
        <w:t>’</w:t>
      </w:r>
      <w:r w:rsidRPr="00AC6C6A">
        <w:rPr>
          <w:rFonts w:asciiTheme="minorHAnsi" w:eastAsiaTheme="minorEastAsia" w:hAnsiTheme="minorHAnsi" w:cstheme="minorBidi"/>
          <w:i w:val="0"/>
          <w:sz w:val="28"/>
        </w:rPr>
        <w:t>analisi di regressione è il modello statistico che viene utilizzato per prevedere i dati numerici anziché le etichette</w:t>
      </w:r>
      <w:r>
        <w:rPr>
          <w:rFonts w:asciiTheme="minorHAnsi" w:eastAsiaTheme="minorEastAsia" w:hAnsiTheme="minorHAnsi" w:cstheme="minorBidi"/>
          <w:i w:val="0"/>
          <w:sz w:val="28"/>
        </w:rPr>
        <w:t xml:space="preserve"> ma può </w:t>
      </w:r>
      <w:r w:rsidRPr="00AC6C6A">
        <w:rPr>
          <w:rFonts w:asciiTheme="minorHAnsi" w:eastAsiaTheme="minorEastAsia" w:hAnsiTheme="minorHAnsi" w:cstheme="minorBidi"/>
          <w:i w:val="0"/>
          <w:sz w:val="28"/>
        </w:rPr>
        <w:t>anche identificare il movimento di distribuzione in base ai dati disponibili o ai dati storici.</w:t>
      </w:r>
    </w:p>
    <w:p w14:paraId="447A79B9" w14:textId="77777777" w:rsidR="00AC6C6A" w:rsidRDefault="00AC6C6A" w:rsidP="00AC6C6A">
      <w:pPr>
        <w:pStyle w:val="Titolo3"/>
        <w:rPr>
          <w:rFonts w:asciiTheme="minorHAnsi" w:eastAsiaTheme="minorEastAsia" w:hAnsiTheme="minorHAnsi" w:cstheme="minorBidi"/>
          <w:i w:val="0"/>
          <w:sz w:val="28"/>
        </w:rPr>
      </w:pPr>
    </w:p>
    <w:p w14:paraId="2DF1AC8F" w14:textId="51E307F6" w:rsidR="00AC6C6A" w:rsidRDefault="00AC6C6A" w:rsidP="00AC6C6A">
      <w:pPr>
        <w:pStyle w:val="Titolo3"/>
        <w:rPr>
          <w:rFonts w:asciiTheme="minorHAnsi" w:eastAsiaTheme="minorEastAsia" w:hAnsiTheme="minorHAnsi" w:cstheme="minorBidi"/>
          <w:i w:val="0"/>
          <w:sz w:val="28"/>
        </w:rPr>
      </w:pPr>
      <w:r>
        <w:rPr>
          <w:rFonts w:asciiTheme="minorHAnsi" w:eastAsiaTheme="minorEastAsia" w:hAnsiTheme="minorHAnsi" w:cstheme="minorBidi"/>
          <w:i w:val="0"/>
          <w:sz w:val="28"/>
        </w:rPr>
        <w:t xml:space="preserve">Si ipotizzi invece di aggiungere due features (BUY, SELL) caratterizzate da un valore identificativo [0, 1], calcolati secondo alcuni algoritmi </w:t>
      </w:r>
      <w:r w:rsidR="006B4B67">
        <w:rPr>
          <w:rFonts w:asciiTheme="minorHAnsi" w:eastAsiaTheme="minorEastAsia" w:hAnsiTheme="minorHAnsi" w:cstheme="minorBidi"/>
          <w:i w:val="0"/>
          <w:sz w:val="28"/>
        </w:rPr>
        <w:t>che studiano l’andamento medio come SMA, EMA, STD, MEAN e CHANGE.</w:t>
      </w:r>
    </w:p>
    <w:p w14:paraId="0DB54AD4" w14:textId="6EB84175" w:rsidR="006B4B67" w:rsidRDefault="006B4B67" w:rsidP="00AC6C6A">
      <w:pPr>
        <w:pStyle w:val="Titolo3"/>
        <w:rPr>
          <w:rFonts w:asciiTheme="minorHAnsi" w:eastAsiaTheme="minorEastAsia" w:hAnsiTheme="minorHAnsi" w:cstheme="minorBidi"/>
          <w:i w:val="0"/>
          <w:sz w:val="28"/>
        </w:rPr>
      </w:pPr>
      <w:r>
        <w:rPr>
          <w:rFonts w:asciiTheme="minorHAnsi" w:eastAsiaTheme="minorEastAsia" w:hAnsiTheme="minorHAnsi" w:cstheme="minorBidi"/>
          <w:i w:val="0"/>
          <w:sz w:val="28"/>
        </w:rPr>
        <w:t>A questo punto si potrebbe eseguire un task di classificazione per prevedere se nell’immediato futuro sia meglio eseguire un’azione di BUY o SELL.</w:t>
      </w:r>
    </w:p>
    <w:p w14:paraId="17B238E8" w14:textId="58136E24" w:rsidR="00E94B5F" w:rsidRDefault="00E94B5F" w:rsidP="004B7E44"/>
    <w:p w14:paraId="7C753537" w14:textId="77777777" w:rsidR="001F6981" w:rsidRPr="004B7E44" w:rsidRDefault="001F6981" w:rsidP="004B7E44"/>
    <w:sectPr w:rsidR="001F6981" w:rsidRPr="004B7E44" w:rsidSect="0029136D">
      <w:headerReference w:type="default" r:id="rId15"/>
      <w:footerReference w:type="default" r:id="rId16"/>
      <w:footerReference w:type="first" r:id="rId17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43D5" w14:textId="77777777" w:rsidR="00331DAB" w:rsidRDefault="00331DAB" w:rsidP="004B7E44">
      <w:r>
        <w:separator/>
      </w:r>
    </w:p>
  </w:endnote>
  <w:endnote w:type="continuationSeparator" w:id="0">
    <w:p w14:paraId="73C772C6" w14:textId="77777777" w:rsidR="00331DAB" w:rsidRDefault="00331DA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31AAFB30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B4C7" w14:textId="77777777" w:rsidR="00331DAB" w:rsidRDefault="00331DAB" w:rsidP="004B7E44">
      <w:r>
        <w:separator/>
      </w:r>
    </w:p>
  </w:footnote>
  <w:footnote w:type="continuationSeparator" w:id="0">
    <w:p w14:paraId="29C1BE5A" w14:textId="77777777" w:rsidR="00331DAB" w:rsidRDefault="00331DA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F86B09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0BE4C6D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257DDA3E" wp14:editId="7DC3973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B9F22D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57DDA3E" id="Rettangolo 11" o:spid="_x0000_s103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00B9F22D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40EA"/>
    <w:multiLevelType w:val="hybridMultilevel"/>
    <w:tmpl w:val="66BA4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15DF1"/>
    <w:multiLevelType w:val="hybridMultilevel"/>
    <w:tmpl w:val="66BA46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44"/>
    <w:rsid w:val="00001598"/>
    <w:rsid w:val="00106C95"/>
    <w:rsid w:val="001C0150"/>
    <w:rsid w:val="001D3F6E"/>
    <w:rsid w:val="001E24E8"/>
    <w:rsid w:val="001F6981"/>
    <w:rsid w:val="0029136D"/>
    <w:rsid w:val="00293B83"/>
    <w:rsid w:val="00331DAB"/>
    <w:rsid w:val="00360820"/>
    <w:rsid w:val="00374011"/>
    <w:rsid w:val="003E1BBA"/>
    <w:rsid w:val="00497C55"/>
    <w:rsid w:val="004B7E44"/>
    <w:rsid w:val="004D5252"/>
    <w:rsid w:val="004F2B86"/>
    <w:rsid w:val="005A718F"/>
    <w:rsid w:val="0069099B"/>
    <w:rsid w:val="00691C01"/>
    <w:rsid w:val="006A3CE7"/>
    <w:rsid w:val="006B4B67"/>
    <w:rsid w:val="006E02A2"/>
    <w:rsid w:val="0070091E"/>
    <w:rsid w:val="007214C3"/>
    <w:rsid w:val="00741F35"/>
    <w:rsid w:val="007516CF"/>
    <w:rsid w:val="008B33BC"/>
    <w:rsid w:val="008C64E5"/>
    <w:rsid w:val="009120E9"/>
    <w:rsid w:val="00945900"/>
    <w:rsid w:val="009C396C"/>
    <w:rsid w:val="00A24516"/>
    <w:rsid w:val="00AC6C6A"/>
    <w:rsid w:val="00AC7333"/>
    <w:rsid w:val="00B572B4"/>
    <w:rsid w:val="00B64B0B"/>
    <w:rsid w:val="00B868CA"/>
    <w:rsid w:val="00C22E8A"/>
    <w:rsid w:val="00C551CF"/>
    <w:rsid w:val="00C60A79"/>
    <w:rsid w:val="00CC6144"/>
    <w:rsid w:val="00DB26A7"/>
    <w:rsid w:val="00E0036E"/>
    <w:rsid w:val="00E40456"/>
    <w:rsid w:val="00E417E5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953B9"/>
  <w15:chartTrackingRefBased/>
  <w15:docId w15:val="{EE6FEE89-D3A3-475C-9FDB-07B6E00D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6C95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B868CA"/>
    <w:rPr>
      <w:color w:val="93C842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868C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B6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tanzone2000/machine-learning.git" TargetMode="Externa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mattiuzc/stock-exchange-dat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lab.com/tanzone2000/machine-learning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mattiuzc/stock-exchange-data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zone\AppData\Local\Microsoft\Office\16.0\DTS\it-IT%7bB8C2863C-5D49-4517-B089-150481825EC3%7d\%7b29349655-B9B3-434E-BFF4-E3AE1AB6B21A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0DA-38E3-48C8-93C6-6CBC481E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{29349655-B9B3-434E-BFF4-E3AE1AB6B21A}tf16392796_win32.dotx</Template>
  <TotalTime>134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Tanzi</dc:creator>
  <cp:keywords/>
  <dc:description/>
  <cp:lastModifiedBy>Manuel Tanzi</cp:lastModifiedBy>
  <cp:revision>7</cp:revision>
  <dcterms:created xsi:type="dcterms:W3CDTF">2022-03-04T09:46:00Z</dcterms:created>
  <dcterms:modified xsi:type="dcterms:W3CDTF">2022-03-04T12:26:00Z</dcterms:modified>
</cp:coreProperties>
</file>